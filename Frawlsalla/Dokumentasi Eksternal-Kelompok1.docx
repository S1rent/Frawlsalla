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6CE91F4" w:rsidR="000035F9" w:rsidRPr="00434074" w:rsidRDefault="00D42397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Frawlsalla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5AC132FE" w:rsidR="000035F9" w:rsidRDefault="005C7675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5C7675">
              <w:rPr>
                <w:rFonts w:ascii="Arial Narrow" w:hAnsi="Arial Narrow" w:cs="Tahoma"/>
                <w:sz w:val="36"/>
              </w:rPr>
              <w:t>COMP</w:t>
            </w:r>
            <w:r w:rsidR="00D42397">
              <w:rPr>
                <w:rFonts w:ascii="Arial Narrow" w:hAnsi="Arial Narrow" w:cs="Tahoma"/>
                <w:sz w:val="36"/>
              </w:rPr>
              <w:t>6176</w:t>
            </w:r>
          </w:p>
          <w:p w14:paraId="36656A16" w14:textId="0C0374ED" w:rsidR="000035F9" w:rsidRPr="00876A58" w:rsidRDefault="00D42397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D42397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69E4EEDA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[</w:t>
            </w:r>
            <w:r w:rsidR="00D42397">
              <w:rPr>
                <w:rFonts w:ascii="Arial" w:hAnsi="Arial" w:cs="Arial"/>
                <w:iCs/>
                <w:sz w:val="20"/>
                <w:szCs w:val="20"/>
              </w:rPr>
              <w:t>Even</w:t>
            </w:r>
            <w:r w:rsidR="007A461F">
              <w:rPr>
                <w:rFonts w:ascii="Arial" w:hAnsi="Arial" w:cs="Arial"/>
                <w:iCs/>
                <w:sz w:val="20"/>
                <w:szCs w:val="20"/>
              </w:rPr>
              <w:t>]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 w:rsidR="005C7675" w:rsidRPr="005C7675">
              <w:rPr>
                <w:rFonts w:ascii="Arial" w:hAnsi="Arial" w:cs="Arial"/>
                <w:iCs/>
                <w:sz w:val="20"/>
                <w:szCs w:val="20"/>
              </w:rPr>
              <w:t>2020</w:t>
            </w:r>
            <w:r w:rsidR="005C7675" w:rsidRPr="005C7675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 w:rsidR="005C7675" w:rsidRPr="005C7675">
              <w:rPr>
                <w:rFonts w:ascii="Arial" w:hAnsi="Arial" w:cs="Arial"/>
                <w:iCs/>
                <w:sz w:val="20"/>
                <w:szCs w:val="20"/>
              </w:rPr>
              <w:t>2021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5433A10A" w14:textId="375D049E" w:rsidR="00740F48" w:rsidRDefault="009F37DD" w:rsidP="000D0E24">
      <w:pPr>
        <w:pStyle w:val="Style1"/>
        <w:numPr>
          <w:ilvl w:val="0"/>
          <w:numId w:val="24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2B57C204" w:rsidR="009F37DD" w:rsidRPr="0001173A" w:rsidRDefault="00D42397" w:rsidP="002F11B8">
      <w:pPr>
        <w:spacing w:line="360" w:lineRule="auto"/>
        <w:ind w:firstLine="360"/>
        <w:rPr>
          <w:sz w:val="28"/>
          <w:szCs w:val="28"/>
        </w:rPr>
      </w:pPr>
      <w:r w:rsidRPr="0001173A">
        <w:t>Frawlsalla</w:t>
      </w:r>
    </w:p>
    <w:p w14:paraId="427A204C" w14:textId="3A4D5DF4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27D9A161" w14:textId="60AFD253" w:rsidR="00BD771A" w:rsidRDefault="002B732E" w:rsidP="00BD771A">
      <w:pPr>
        <w:spacing w:line="360" w:lineRule="auto"/>
        <w:ind w:left="360"/>
      </w:pPr>
      <w:r>
        <w:t xml:space="preserve">The project </w:t>
      </w:r>
      <w:r w:rsidR="00B01BED">
        <w:t xml:space="preserve">name </w:t>
      </w:r>
      <w:r>
        <w:t xml:space="preserve">is called </w:t>
      </w:r>
      <w:r w:rsidR="00D42397">
        <w:t>Frawlsalla</w:t>
      </w:r>
      <w:r>
        <w:t xml:space="preserve">, which is a </w:t>
      </w:r>
      <w:r w:rsidR="00D42397">
        <w:t>website for Frawlsalla game that contains basic information such as</w:t>
      </w:r>
      <w:r>
        <w:t xml:space="preserve"> </w:t>
      </w:r>
      <w:r w:rsidR="00D42397">
        <w:t>events, screenshots, characters, register, and many more things</w:t>
      </w:r>
      <w:r>
        <w:t xml:space="preserve">. </w:t>
      </w:r>
      <w:r w:rsidR="00AE3D45">
        <w:t>This website is created using HTML, CSS, Javascript, also Photoshop (for the resources).</w:t>
      </w:r>
    </w:p>
    <w:p w14:paraId="144C23D1" w14:textId="7A552FDB" w:rsidR="00635921" w:rsidRPr="000D0E24" w:rsidRDefault="003F34E7" w:rsidP="00635921">
      <w:pPr>
        <w:pStyle w:val="ListParagraph"/>
        <w:numPr>
          <w:ilvl w:val="0"/>
          <w:numId w:val="23"/>
        </w:numPr>
        <w:spacing w:line="360" w:lineRule="auto"/>
        <w:ind w:left="360"/>
        <w:rPr>
          <w:b/>
          <w:bCs/>
        </w:rPr>
      </w:pPr>
      <w:r w:rsidRPr="00BD771A">
        <w:rPr>
          <w:b/>
          <w:bCs/>
          <w:sz w:val="28"/>
          <w:szCs w:val="28"/>
        </w:rPr>
        <w:t xml:space="preserve">Report / </w:t>
      </w:r>
      <w:r w:rsidR="009F37DD" w:rsidRPr="00BD771A">
        <w:rPr>
          <w:b/>
          <w:bCs/>
          <w:sz w:val="28"/>
          <w:szCs w:val="28"/>
        </w:rPr>
        <w:t>Documentation</w:t>
      </w:r>
    </w:p>
    <w:p w14:paraId="1B78D042" w14:textId="2346D50E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22 </w:t>
      </w:r>
      <w:r w:rsidR="00784B67">
        <w:rPr>
          <w:b/>
          <w:bCs/>
        </w:rPr>
        <w:t>March</w:t>
      </w:r>
      <w:r w:rsidRPr="009418AF">
        <w:rPr>
          <w:b/>
          <w:bCs/>
        </w:rPr>
        <w:t xml:space="preserve"> 2021</w:t>
      </w:r>
    </w:p>
    <w:p w14:paraId="04DA2BF4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=============</w:t>
      </w:r>
    </w:p>
    <w:p w14:paraId="40D4D70E" w14:textId="0EF89A51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Richard, </w:t>
      </w:r>
      <w:r w:rsidR="00171D77">
        <w:rPr>
          <w:b/>
          <w:bCs/>
        </w:rPr>
        <w:t>Create</w:t>
      </w:r>
      <w:r w:rsidRPr="009418AF">
        <w:rPr>
          <w:b/>
          <w:bCs/>
        </w:rPr>
        <w:t xml:space="preserve"> Logo</w:t>
      </w:r>
    </w:p>
    <w:p w14:paraId="404AFC64" w14:textId="6C95F007" w:rsid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171D77">
        <w:rPr>
          <w:b/>
          <w:bCs/>
        </w:rPr>
        <w:t>Change</w:t>
      </w:r>
      <w:r w:rsidRPr="009418AF">
        <w:rPr>
          <w:b/>
          <w:bCs/>
        </w:rPr>
        <w:t xml:space="preserve"> </w:t>
      </w:r>
      <w:r w:rsidR="00171D77">
        <w:rPr>
          <w:b/>
          <w:bCs/>
        </w:rPr>
        <w:t>Logo Design</w:t>
      </w:r>
    </w:p>
    <w:p w14:paraId="11CEBB98" w14:textId="7EB0E43A" w:rsidR="00BC69E5" w:rsidRPr="009418AF" w:rsidRDefault="00BC69E5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0C6A3A">
        <w:rPr>
          <w:b/>
          <w:bCs/>
        </w:rPr>
        <w:t>Creating</w:t>
      </w:r>
      <w:r w:rsidRPr="009418AF">
        <w:rPr>
          <w:b/>
          <w:bCs/>
        </w:rPr>
        <w:t xml:space="preserve"> Home </w:t>
      </w:r>
      <w:r w:rsidR="000C6A3A">
        <w:rPr>
          <w:b/>
          <w:bCs/>
        </w:rPr>
        <w:t>Design In</w:t>
      </w:r>
      <w:r w:rsidRPr="009418AF">
        <w:rPr>
          <w:b/>
          <w:bCs/>
        </w:rPr>
        <w:t xml:space="preserve"> Photoshop</w:t>
      </w:r>
    </w:p>
    <w:p w14:paraId="17C16D09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7280AA8A" w14:textId="27F08764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4 M</w:t>
      </w:r>
      <w:r w:rsidR="00617287">
        <w:rPr>
          <w:b/>
          <w:bCs/>
        </w:rPr>
        <w:t>ay</w:t>
      </w:r>
      <w:r w:rsidRPr="009418AF">
        <w:rPr>
          <w:b/>
          <w:bCs/>
        </w:rPr>
        <w:t xml:space="preserve"> 2021</w:t>
      </w:r>
    </w:p>
    <w:p w14:paraId="4D1B59C8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</w:t>
      </w:r>
    </w:p>
    <w:p w14:paraId="2D502BFE" w14:textId="73F89143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</w:t>
      </w:r>
      <w:r w:rsidR="0067347B">
        <w:rPr>
          <w:b/>
          <w:bCs/>
        </w:rPr>
        <w:t>Philip</w:t>
      </w:r>
      <w:r w:rsidRPr="009418AF">
        <w:rPr>
          <w:b/>
          <w:bCs/>
        </w:rPr>
        <w:t xml:space="preserve">, </w:t>
      </w:r>
      <w:r w:rsidR="005E615A">
        <w:rPr>
          <w:b/>
          <w:bCs/>
        </w:rPr>
        <w:t>Create</w:t>
      </w:r>
      <w:r w:rsidRPr="009418AF">
        <w:rPr>
          <w:b/>
          <w:bCs/>
        </w:rPr>
        <w:t xml:space="preserve"> Header &amp; Footer</w:t>
      </w:r>
    </w:p>
    <w:p w14:paraId="77B47D0C" w14:textId="12664DFB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9F4D6E">
        <w:rPr>
          <w:b/>
          <w:bCs/>
        </w:rPr>
        <w:t>Create</w:t>
      </w:r>
      <w:r w:rsidRPr="009418AF">
        <w:rPr>
          <w:b/>
          <w:bCs/>
        </w:rPr>
        <w:t xml:space="preserve"> Template </w:t>
      </w:r>
      <w:r w:rsidR="005E6E4D">
        <w:rPr>
          <w:b/>
          <w:bCs/>
        </w:rPr>
        <w:t>For All Pages</w:t>
      </w:r>
    </w:p>
    <w:p w14:paraId="622E2407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1F290553" w14:textId="07205308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9 </w:t>
      </w:r>
      <w:r w:rsidR="00951B26" w:rsidRPr="009418AF">
        <w:rPr>
          <w:b/>
          <w:bCs/>
        </w:rPr>
        <w:t>M</w:t>
      </w:r>
      <w:r w:rsidR="00951B26">
        <w:rPr>
          <w:b/>
          <w:bCs/>
        </w:rPr>
        <w:t>ay</w:t>
      </w:r>
      <w:r w:rsidR="00C5641B">
        <w:rPr>
          <w:b/>
          <w:bCs/>
        </w:rPr>
        <w:t xml:space="preserve"> </w:t>
      </w:r>
      <w:r w:rsidRPr="009418AF">
        <w:rPr>
          <w:b/>
          <w:bCs/>
        </w:rPr>
        <w:t>2021</w:t>
      </w:r>
    </w:p>
    <w:p w14:paraId="03BE0065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</w:t>
      </w:r>
    </w:p>
    <w:p w14:paraId="2B21E1DC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|-&gt; Philip, Fix styling css error (conflict)</w:t>
      </w:r>
    </w:p>
    <w:p w14:paraId="4DE26D1E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0280FA95" w14:textId="281A7C3C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10 </w:t>
      </w:r>
      <w:r w:rsidR="00DF38A3" w:rsidRPr="009418AF">
        <w:rPr>
          <w:b/>
          <w:bCs/>
        </w:rPr>
        <w:t>M</w:t>
      </w:r>
      <w:r w:rsidR="00DF38A3">
        <w:rPr>
          <w:b/>
          <w:bCs/>
        </w:rPr>
        <w:t xml:space="preserve">ay </w:t>
      </w:r>
      <w:r w:rsidRPr="009418AF">
        <w:rPr>
          <w:b/>
          <w:bCs/>
        </w:rPr>
        <w:t>2021</w:t>
      </w:r>
    </w:p>
    <w:p w14:paraId="2919E213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</w:t>
      </w:r>
    </w:p>
    <w:p w14:paraId="6102B25E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|-&gt; Philip, Refactoring Page Directory &amp; Code</w:t>
      </w:r>
    </w:p>
    <w:p w14:paraId="3F81AB39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6C9272D6" w14:textId="79E0DFE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lastRenderedPageBreak/>
        <w:t xml:space="preserve">19 </w:t>
      </w:r>
      <w:r w:rsidR="00576F92" w:rsidRPr="009418AF">
        <w:rPr>
          <w:b/>
          <w:bCs/>
        </w:rPr>
        <w:t>M</w:t>
      </w:r>
      <w:r w:rsidR="00576F92">
        <w:rPr>
          <w:b/>
          <w:bCs/>
        </w:rPr>
        <w:t xml:space="preserve">ay </w:t>
      </w:r>
      <w:r w:rsidRPr="009418AF">
        <w:rPr>
          <w:b/>
          <w:bCs/>
        </w:rPr>
        <w:t>2021</w:t>
      </w:r>
    </w:p>
    <w:p w14:paraId="494C605F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</w:t>
      </w:r>
    </w:p>
    <w:p w14:paraId="1219F442" w14:textId="408B828D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Fernando, Fix characters </w:t>
      </w:r>
      <w:r w:rsidR="005956DE">
        <w:rPr>
          <w:b/>
          <w:bCs/>
        </w:rPr>
        <w:t>CSS</w:t>
      </w:r>
      <w:r w:rsidRPr="009418AF">
        <w:rPr>
          <w:b/>
          <w:bCs/>
        </w:rPr>
        <w:t xml:space="preserve"> responsive</w:t>
      </w:r>
    </w:p>
    <w:p w14:paraId="08BC2FFE" w14:textId="503B86A3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Fernando, </w:t>
      </w:r>
      <w:r w:rsidR="00B94F63">
        <w:rPr>
          <w:b/>
          <w:bCs/>
        </w:rPr>
        <w:t>M</w:t>
      </w:r>
      <w:r w:rsidRPr="009418AF">
        <w:rPr>
          <w:b/>
          <w:bCs/>
        </w:rPr>
        <w:t>ake screenshots page</w:t>
      </w:r>
    </w:p>
    <w:p w14:paraId="3689D69A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|-&gt; Philip, Refactoring Page Directory &amp; Code</w:t>
      </w:r>
    </w:p>
    <w:p w14:paraId="60FA95AE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084D15D9" w14:textId="2185D0B9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12 </w:t>
      </w:r>
      <w:r w:rsidR="00576F92" w:rsidRPr="009418AF">
        <w:rPr>
          <w:b/>
          <w:bCs/>
        </w:rPr>
        <w:t>M</w:t>
      </w:r>
      <w:r w:rsidR="00576F92">
        <w:rPr>
          <w:b/>
          <w:bCs/>
        </w:rPr>
        <w:t xml:space="preserve">ay </w:t>
      </w:r>
      <w:r w:rsidRPr="009418AF">
        <w:rPr>
          <w:b/>
          <w:bCs/>
        </w:rPr>
        <w:t>2021</w:t>
      </w:r>
    </w:p>
    <w:p w14:paraId="104BCCF3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470232B6" w14:textId="711B948C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4F4FBF">
        <w:rPr>
          <w:b/>
          <w:bCs/>
        </w:rPr>
        <w:t>Create</w:t>
      </w:r>
      <w:r w:rsidRPr="009418AF">
        <w:rPr>
          <w:b/>
          <w:bCs/>
        </w:rPr>
        <w:t xml:space="preserve"> Home Page</w:t>
      </w:r>
    </w:p>
    <w:p w14:paraId="3A603EF1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195B80B0" w14:textId="1A3806AB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14 </w:t>
      </w:r>
      <w:r w:rsidR="004F4FBF" w:rsidRPr="009418AF">
        <w:rPr>
          <w:b/>
          <w:bCs/>
        </w:rPr>
        <w:t>M</w:t>
      </w:r>
      <w:r w:rsidR="004F4FBF">
        <w:rPr>
          <w:b/>
          <w:bCs/>
        </w:rPr>
        <w:t>ay</w:t>
      </w:r>
      <w:r w:rsidR="00682BDB">
        <w:rPr>
          <w:b/>
          <w:bCs/>
        </w:rPr>
        <w:t xml:space="preserve"> </w:t>
      </w:r>
      <w:r w:rsidRPr="009418AF">
        <w:rPr>
          <w:b/>
          <w:bCs/>
        </w:rPr>
        <w:t>2021</w:t>
      </w:r>
    </w:p>
    <w:p w14:paraId="6664B14F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3FF30794" w14:textId="2BE1E94B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682BDB">
        <w:rPr>
          <w:b/>
          <w:bCs/>
        </w:rPr>
        <w:t>Create</w:t>
      </w:r>
      <w:r w:rsidRPr="009418AF">
        <w:rPr>
          <w:b/>
          <w:bCs/>
        </w:rPr>
        <w:t xml:space="preserve"> Responsive Homepage</w:t>
      </w:r>
    </w:p>
    <w:p w14:paraId="69769779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059DED94" w14:textId="1B26DE1B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17 </w:t>
      </w:r>
      <w:r w:rsidR="00FE34D7" w:rsidRPr="009418AF">
        <w:rPr>
          <w:b/>
          <w:bCs/>
        </w:rPr>
        <w:t>M</w:t>
      </w:r>
      <w:r w:rsidR="00FE34D7">
        <w:rPr>
          <w:b/>
          <w:bCs/>
        </w:rPr>
        <w:t xml:space="preserve">ay </w:t>
      </w:r>
      <w:r w:rsidRPr="009418AF">
        <w:rPr>
          <w:b/>
          <w:bCs/>
        </w:rPr>
        <w:t>2021</w:t>
      </w:r>
    </w:p>
    <w:p w14:paraId="16AFFA78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78288DCE" w14:textId="7C14BBD1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F96B0C">
        <w:rPr>
          <w:b/>
          <w:bCs/>
        </w:rPr>
        <w:t>Finishing</w:t>
      </w:r>
      <w:r w:rsidRPr="009418AF">
        <w:rPr>
          <w:b/>
          <w:bCs/>
        </w:rPr>
        <w:t xml:space="preserve"> Home Page</w:t>
      </w:r>
    </w:p>
    <w:p w14:paraId="46D50B3A" w14:textId="2311F3DD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3867E0">
        <w:rPr>
          <w:b/>
          <w:bCs/>
        </w:rPr>
        <w:t>Create</w:t>
      </w:r>
      <w:r w:rsidRPr="009418AF">
        <w:rPr>
          <w:b/>
          <w:bCs/>
        </w:rPr>
        <w:t xml:space="preserve"> Register Page</w:t>
      </w:r>
    </w:p>
    <w:p w14:paraId="761C7F6B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3E51136C" w14:textId="55595B71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18 </w:t>
      </w:r>
      <w:r w:rsidR="00CD7E97" w:rsidRPr="009418AF">
        <w:rPr>
          <w:b/>
          <w:bCs/>
        </w:rPr>
        <w:t>M</w:t>
      </w:r>
      <w:r w:rsidR="00CD7E97">
        <w:rPr>
          <w:b/>
          <w:bCs/>
        </w:rPr>
        <w:t xml:space="preserve">ay </w:t>
      </w:r>
      <w:r w:rsidRPr="009418AF">
        <w:rPr>
          <w:b/>
          <w:bCs/>
        </w:rPr>
        <w:t>2021</w:t>
      </w:r>
    </w:p>
    <w:p w14:paraId="4762F146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39CED881" w14:textId="78A60551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CD7E97">
        <w:rPr>
          <w:b/>
          <w:bCs/>
        </w:rPr>
        <w:t>Continue</w:t>
      </w:r>
      <w:r w:rsidRPr="009418AF">
        <w:rPr>
          <w:b/>
          <w:bCs/>
        </w:rPr>
        <w:t xml:space="preserve"> Making Register Page</w:t>
      </w:r>
    </w:p>
    <w:p w14:paraId="4F54B10B" w14:textId="77777777" w:rsidR="009418AF" w:rsidRPr="009418AF" w:rsidRDefault="009418AF" w:rsidP="009418AF">
      <w:pPr>
        <w:spacing w:line="360" w:lineRule="auto"/>
        <w:rPr>
          <w:b/>
          <w:bCs/>
        </w:rPr>
      </w:pPr>
    </w:p>
    <w:p w14:paraId="7F18C736" w14:textId="57A5693C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19 </w:t>
      </w:r>
      <w:r w:rsidR="00D444AC" w:rsidRPr="009418AF">
        <w:rPr>
          <w:b/>
          <w:bCs/>
        </w:rPr>
        <w:t>M</w:t>
      </w:r>
      <w:r w:rsidR="00D444AC">
        <w:rPr>
          <w:b/>
          <w:bCs/>
        </w:rPr>
        <w:t xml:space="preserve">ay </w:t>
      </w:r>
      <w:r w:rsidRPr="009418AF">
        <w:rPr>
          <w:b/>
          <w:bCs/>
        </w:rPr>
        <w:t>2021</w:t>
      </w:r>
    </w:p>
    <w:p w14:paraId="749F691C" w14:textId="77777777" w:rsidR="009418AF" w:rsidRPr="009418AF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46DDDCED" w14:textId="1E892631" w:rsidR="00635921" w:rsidRDefault="009418AF" w:rsidP="009418AF">
      <w:pPr>
        <w:spacing w:line="360" w:lineRule="auto"/>
        <w:rPr>
          <w:b/>
          <w:bCs/>
        </w:rPr>
      </w:pPr>
      <w:r w:rsidRPr="009418AF">
        <w:rPr>
          <w:b/>
          <w:bCs/>
        </w:rPr>
        <w:t xml:space="preserve">|-&gt; Philip, </w:t>
      </w:r>
      <w:r w:rsidR="00F502C1">
        <w:rPr>
          <w:b/>
          <w:bCs/>
        </w:rPr>
        <w:t>Finishing</w:t>
      </w:r>
      <w:r w:rsidRPr="009418AF">
        <w:rPr>
          <w:b/>
          <w:bCs/>
        </w:rPr>
        <w:t xml:space="preserve"> Register Page</w:t>
      </w:r>
    </w:p>
    <w:p w14:paraId="0E8AEFFC" w14:textId="03254348" w:rsidR="00C14D0B" w:rsidRDefault="00C14D0B" w:rsidP="009418AF">
      <w:pPr>
        <w:spacing w:line="360" w:lineRule="auto"/>
        <w:rPr>
          <w:b/>
          <w:bCs/>
        </w:rPr>
      </w:pPr>
    </w:p>
    <w:p w14:paraId="697ADF6D" w14:textId="1AD6BA20" w:rsidR="00C14D0B" w:rsidRPr="009418AF" w:rsidRDefault="00C14D0B" w:rsidP="00C14D0B">
      <w:pPr>
        <w:spacing w:line="360" w:lineRule="auto"/>
        <w:rPr>
          <w:b/>
          <w:bCs/>
        </w:rPr>
      </w:pPr>
      <w:r>
        <w:rPr>
          <w:b/>
          <w:bCs/>
        </w:rPr>
        <w:t>21</w:t>
      </w:r>
      <w:r w:rsidRPr="009418AF">
        <w:rPr>
          <w:b/>
          <w:bCs/>
        </w:rPr>
        <w:t xml:space="preserve"> M</w:t>
      </w:r>
      <w:r>
        <w:rPr>
          <w:b/>
          <w:bCs/>
        </w:rPr>
        <w:t xml:space="preserve">ay </w:t>
      </w:r>
      <w:r w:rsidRPr="009418AF">
        <w:rPr>
          <w:b/>
          <w:bCs/>
        </w:rPr>
        <w:t>2021</w:t>
      </w:r>
    </w:p>
    <w:p w14:paraId="29DA4279" w14:textId="77777777" w:rsidR="00C14D0B" w:rsidRPr="009418AF" w:rsidRDefault="00C14D0B" w:rsidP="00C14D0B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62A5963C" w14:textId="4E841BA9" w:rsidR="00C14D0B" w:rsidRDefault="0089223A" w:rsidP="00C14D0B">
      <w:pPr>
        <w:spacing w:line="360" w:lineRule="auto"/>
        <w:rPr>
          <w:b/>
          <w:bCs/>
        </w:rPr>
      </w:pPr>
      <w:r w:rsidRPr="0089223A">
        <w:rPr>
          <w:b/>
          <w:bCs/>
        </w:rPr>
        <w:t xml:space="preserve">|-&gt; Richard, </w:t>
      </w:r>
      <w:r>
        <w:rPr>
          <w:b/>
          <w:bCs/>
        </w:rPr>
        <w:t>Create</w:t>
      </w:r>
      <w:r w:rsidRPr="0089223A">
        <w:rPr>
          <w:b/>
          <w:bCs/>
        </w:rPr>
        <w:t xml:space="preserve"> event details page </w:t>
      </w:r>
      <w:r>
        <w:rPr>
          <w:b/>
          <w:bCs/>
        </w:rPr>
        <w:t>for event #1</w:t>
      </w:r>
    </w:p>
    <w:p w14:paraId="1AADC7C7" w14:textId="12FF52EB" w:rsidR="0089223A" w:rsidRDefault="0089223A" w:rsidP="00C14D0B">
      <w:pPr>
        <w:spacing w:line="360" w:lineRule="auto"/>
        <w:rPr>
          <w:b/>
          <w:bCs/>
        </w:rPr>
      </w:pPr>
    </w:p>
    <w:p w14:paraId="681CB106" w14:textId="2FC0211A" w:rsidR="003E27C6" w:rsidRDefault="003E27C6" w:rsidP="00C14D0B">
      <w:pPr>
        <w:spacing w:line="360" w:lineRule="auto"/>
        <w:rPr>
          <w:b/>
          <w:bCs/>
        </w:rPr>
      </w:pPr>
    </w:p>
    <w:p w14:paraId="78C2A7D3" w14:textId="77777777" w:rsidR="003E27C6" w:rsidRDefault="003E27C6" w:rsidP="00C14D0B">
      <w:pPr>
        <w:spacing w:line="360" w:lineRule="auto"/>
        <w:rPr>
          <w:b/>
          <w:bCs/>
        </w:rPr>
      </w:pPr>
    </w:p>
    <w:p w14:paraId="49CF5B6A" w14:textId="56DAFCFE" w:rsidR="00C14D0B" w:rsidRPr="009418AF" w:rsidRDefault="004E0583" w:rsidP="00C14D0B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22</w:t>
      </w:r>
      <w:r w:rsidR="00C14D0B" w:rsidRPr="009418AF">
        <w:rPr>
          <w:b/>
          <w:bCs/>
        </w:rPr>
        <w:t xml:space="preserve"> M</w:t>
      </w:r>
      <w:r w:rsidR="00C14D0B">
        <w:rPr>
          <w:b/>
          <w:bCs/>
        </w:rPr>
        <w:t xml:space="preserve">ay </w:t>
      </w:r>
      <w:r w:rsidR="00C14D0B" w:rsidRPr="009418AF">
        <w:rPr>
          <w:b/>
          <w:bCs/>
        </w:rPr>
        <w:t>2021</w:t>
      </w:r>
    </w:p>
    <w:p w14:paraId="32F2C32E" w14:textId="77777777" w:rsidR="00C14D0B" w:rsidRPr="009418AF" w:rsidRDefault="00C14D0B" w:rsidP="00C14D0B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7D4EBE48" w14:textId="0BBA1918" w:rsidR="007B6FAC" w:rsidRDefault="007B6FAC" w:rsidP="007B6FAC">
      <w:pPr>
        <w:spacing w:line="360" w:lineRule="auto"/>
        <w:rPr>
          <w:b/>
          <w:bCs/>
        </w:rPr>
      </w:pPr>
      <w:r w:rsidRPr="0089223A">
        <w:rPr>
          <w:b/>
          <w:bCs/>
        </w:rPr>
        <w:t xml:space="preserve">|-&gt; Richard, </w:t>
      </w:r>
      <w:r>
        <w:rPr>
          <w:b/>
          <w:bCs/>
        </w:rPr>
        <w:t>Create</w:t>
      </w:r>
      <w:r w:rsidRPr="0089223A">
        <w:rPr>
          <w:b/>
          <w:bCs/>
        </w:rPr>
        <w:t xml:space="preserve"> event details page </w:t>
      </w:r>
      <w:r>
        <w:rPr>
          <w:b/>
          <w:bCs/>
        </w:rPr>
        <w:t>for event #</w:t>
      </w:r>
      <w:r w:rsidR="00BA7F16">
        <w:rPr>
          <w:b/>
          <w:bCs/>
        </w:rPr>
        <w:t>2, #3, and #4</w:t>
      </w:r>
    </w:p>
    <w:p w14:paraId="7D616649" w14:textId="60353404" w:rsidR="00F2540F" w:rsidRDefault="00F2540F" w:rsidP="007B6FAC">
      <w:pPr>
        <w:spacing w:line="360" w:lineRule="auto"/>
        <w:rPr>
          <w:b/>
          <w:bCs/>
        </w:rPr>
      </w:pPr>
      <w:r w:rsidRPr="0089223A">
        <w:rPr>
          <w:b/>
          <w:bCs/>
        </w:rPr>
        <w:t xml:space="preserve">|-&gt; Richard, </w:t>
      </w:r>
      <w:r>
        <w:rPr>
          <w:b/>
          <w:bCs/>
        </w:rPr>
        <w:t>Create</w:t>
      </w:r>
      <w:r w:rsidRPr="0089223A">
        <w:rPr>
          <w:b/>
          <w:bCs/>
        </w:rPr>
        <w:t xml:space="preserve"> </w:t>
      </w:r>
      <w:r>
        <w:rPr>
          <w:b/>
          <w:bCs/>
        </w:rPr>
        <w:t xml:space="preserve">responsive </w:t>
      </w:r>
      <w:r w:rsidR="002B7553">
        <w:rPr>
          <w:b/>
          <w:bCs/>
        </w:rPr>
        <w:t>CSS</w:t>
      </w:r>
      <w:r>
        <w:rPr>
          <w:b/>
          <w:bCs/>
        </w:rPr>
        <w:t xml:space="preserve"> for event detail page</w:t>
      </w:r>
    </w:p>
    <w:p w14:paraId="6DB2E76E" w14:textId="77777777" w:rsidR="00C14D0B" w:rsidRDefault="00C14D0B" w:rsidP="00C14D0B">
      <w:pPr>
        <w:spacing w:line="360" w:lineRule="auto"/>
        <w:rPr>
          <w:b/>
          <w:bCs/>
        </w:rPr>
      </w:pPr>
    </w:p>
    <w:p w14:paraId="05816E24" w14:textId="1045C8CE" w:rsidR="00C14D0B" w:rsidRPr="009418AF" w:rsidRDefault="00802BDB" w:rsidP="00C14D0B">
      <w:pPr>
        <w:spacing w:line="360" w:lineRule="auto"/>
        <w:rPr>
          <w:b/>
          <w:bCs/>
        </w:rPr>
      </w:pPr>
      <w:r>
        <w:rPr>
          <w:b/>
          <w:bCs/>
        </w:rPr>
        <w:t>24</w:t>
      </w:r>
      <w:r w:rsidR="00C14D0B" w:rsidRPr="009418AF">
        <w:rPr>
          <w:b/>
          <w:bCs/>
        </w:rPr>
        <w:t xml:space="preserve"> M</w:t>
      </w:r>
      <w:r w:rsidR="00C14D0B">
        <w:rPr>
          <w:b/>
          <w:bCs/>
        </w:rPr>
        <w:t xml:space="preserve">ay </w:t>
      </w:r>
      <w:r w:rsidR="00C14D0B" w:rsidRPr="009418AF">
        <w:rPr>
          <w:b/>
          <w:bCs/>
        </w:rPr>
        <w:t>2021</w:t>
      </w:r>
    </w:p>
    <w:p w14:paraId="516B1599" w14:textId="77777777" w:rsidR="00C14D0B" w:rsidRPr="009418AF" w:rsidRDefault="00C14D0B" w:rsidP="00C14D0B">
      <w:pPr>
        <w:spacing w:line="360" w:lineRule="auto"/>
        <w:rPr>
          <w:b/>
          <w:bCs/>
        </w:rPr>
      </w:pPr>
      <w:r w:rsidRPr="009418AF">
        <w:rPr>
          <w:b/>
          <w:bCs/>
        </w:rPr>
        <w:t>===========</w:t>
      </w:r>
    </w:p>
    <w:p w14:paraId="1B5012DF" w14:textId="2CDEEDD4" w:rsidR="006D357E" w:rsidRPr="006D357E" w:rsidRDefault="006D357E" w:rsidP="006D357E">
      <w:pPr>
        <w:spacing w:line="360" w:lineRule="auto"/>
        <w:rPr>
          <w:b/>
          <w:bCs/>
        </w:rPr>
      </w:pPr>
      <w:r w:rsidRPr="006D357E">
        <w:rPr>
          <w:b/>
          <w:bCs/>
        </w:rPr>
        <w:t xml:space="preserve">|-&gt; Richard, </w:t>
      </w:r>
      <w:r w:rsidR="00474C44">
        <w:rPr>
          <w:b/>
          <w:bCs/>
        </w:rPr>
        <w:t>Create</w:t>
      </w:r>
      <w:r w:rsidRPr="006D357E">
        <w:rPr>
          <w:b/>
          <w:bCs/>
        </w:rPr>
        <w:t xml:space="preserve"> event details page </w:t>
      </w:r>
      <w:r w:rsidR="00474C44">
        <w:rPr>
          <w:b/>
          <w:bCs/>
        </w:rPr>
        <w:t>for</w:t>
      </w:r>
      <w:r w:rsidRPr="006D357E">
        <w:rPr>
          <w:b/>
          <w:bCs/>
        </w:rPr>
        <w:t xml:space="preserve"> event </w:t>
      </w:r>
      <w:r w:rsidR="00474C44">
        <w:rPr>
          <w:b/>
          <w:bCs/>
        </w:rPr>
        <w:t>#</w:t>
      </w:r>
      <w:r w:rsidRPr="006D357E">
        <w:rPr>
          <w:b/>
          <w:bCs/>
        </w:rPr>
        <w:t>5</w:t>
      </w:r>
    </w:p>
    <w:p w14:paraId="69F0A3EA" w14:textId="220D9491" w:rsidR="006D357E" w:rsidRPr="006D357E" w:rsidRDefault="006D357E" w:rsidP="006D357E">
      <w:pPr>
        <w:spacing w:line="360" w:lineRule="auto"/>
        <w:rPr>
          <w:b/>
          <w:bCs/>
        </w:rPr>
      </w:pPr>
      <w:r w:rsidRPr="006D357E">
        <w:rPr>
          <w:b/>
          <w:bCs/>
        </w:rPr>
        <w:t xml:space="preserve">|-&gt; Richard, </w:t>
      </w:r>
      <w:r w:rsidR="009B63B8">
        <w:rPr>
          <w:b/>
          <w:bCs/>
        </w:rPr>
        <w:t>Create</w:t>
      </w:r>
      <w:r w:rsidRPr="006D357E">
        <w:rPr>
          <w:b/>
          <w:bCs/>
        </w:rPr>
        <w:t xml:space="preserve"> event </w:t>
      </w:r>
      <w:r w:rsidR="009B63B8">
        <w:rPr>
          <w:b/>
          <w:bCs/>
        </w:rPr>
        <w:t xml:space="preserve">list </w:t>
      </w:r>
      <w:r w:rsidRPr="006D357E">
        <w:rPr>
          <w:b/>
          <w:bCs/>
        </w:rPr>
        <w:t>page</w:t>
      </w:r>
    </w:p>
    <w:p w14:paraId="4FCD3CF8" w14:textId="28D4829E" w:rsidR="006D357E" w:rsidRPr="006D357E" w:rsidRDefault="006D357E" w:rsidP="006D357E">
      <w:pPr>
        <w:spacing w:line="360" w:lineRule="auto"/>
        <w:rPr>
          <w:b/>
          <w:bCs/>
        </w:rPr>
      </w:pPr>
      <w:r w:rsidRPr="006D357E">
        <w:rPr>
          <w:b/>
          <w:bCs/>
        </w:rPr>
        <w:t xml:space="preserve">|-&gt; Richard, </w:t>
      </w:r>
      <w:r w:rsidR="00C20A0D">
        <w:rPr>
          <w:b/>
          <w:bCs/>
        </w:rPr>
        <w:t>Change</w:t>
      </w:r>
      <w:r w:rsidRPr="006D357E">
        <w:rPr>
          <w:b/>
          <w:bCs/>
        </w:rPr>
        <w:t xml:space="preserve"> responsive </w:t>
      </w:r>
      <w:r w:rsidR="00212D84">
        <w:rPr>
          <w:b/>
          <w:bCs/>
        </w:rPr>
        <w:t>CSS</w:t>
      </w:r>
      <w:r w:rsidRPr="006D357E">
        <w:rPr>
          <w:b/>
          <w:bCs/>
        </w:rPr>
        <w:t xml:space="preserve"> </w:t>
      </w:r>
      <w:r w:rsidR="00212D84">
        <w:rPr>
          <w:b/>
          <w:bCs/>
        </w:rPr>
        <w:t>for</w:t>
      </w:r>
      <w:r w:rsidRPr="006D357E">
        <w:rPr>
          <w:b/>
          <w:bCs/>
        </w:rPr>
        <w:t xml:space="preserve"> event details</w:t>
      </w:r>
    </w:p>
    <w:p w14:paraId="0FA8E4B1" w14:textId="5C2BB645" w:rsidR="006D357E" w:rsidRPr="006D357E" w:rsidRDefault="006D357E" w:rsidP="006D357E">
      <w:pPr>
        <w:spacing w:line="360" w:lineRule="auto"/>
        <w:rPr>
          <w:b/>
          <w:bCs/>
        </w:rPr>
      </w:pPr>
      <w:r w:rsidRPr="006D357E">
        <w:rPr>
          <w:b/>
          <w:bCs/>
        </w:rPr>
        <w:t xml:space="preserve">|-&gt; Philip, Adjust event </w:t>
      </w:r>
      <w:r w:rsidR="006C3DEA">
        <w:rPr>
          <w:b/>
          <w:bCs/>
        </w:rPr>
        <w:t>CSS</w:t>
      </w:r>
      <w:r w:rsidRPr="006D357E">
        <w:rPr>
          <w:b/>
          <w:bCs/>
        </w:rPr>
        <w:t xml:space="preserve"> style</w:t>
      </w:r>
    </w:p>
    <w:p w14:paraId="5D5A11AC" w14:textId="77777777" w:rsidR="006D357E" w:rsidRPr="006D357E" w:rsidRDefault="006D357E" w:rsidP="006D357E">
      <w:pPr>
        <w:spacing w:line="360" w:lineRule="auto"/>
        <w:rPr>
          <w:b/>
          <w:bCs/>
        </w:rPr>
      </w:pPr>
      <w:r w:rsidRPr="006D357E">
        <w:rPr>
          <w:b/>
          <w:bCs/>
        </w:rPr>
        <w:t>|-&gt; Philip, Adjust event wording</w:t>
      </w:r>
    </w:p>
    <w:p w14:paraId="4792E57E" w14:textId="5B7AE0F7" w:rsidR="00C14D0B" w:rsidRDefault="006D357E" w:rsidP="006D357E">
      <w:pPr>
        <w:spacing w:line="360" w:lineRule="auto"/>
        <w:rPr>
          <w:b/>
          <w:bCs/>
        </w:rPr>
      </w:pPr>
      <w:r w:rsidRPr="006D357E">
        <w:rPr>
          <w:b/>
          <w:bCs/>
        </w:rPr>
        <w:t xml:space="preserve">|-&gt; Philip, Integrating event </w:t>
      </w:r>
      <w:r w:rsidR="00B1094A">
        <w:rPr>
          <w:b/>
          <w:bCs/>
        </w:rPr>
        <w:t>in</w:t>
      </w:r>
      <w:r w:rsidRPr="006D357E">
        <w:rPr>
          <w:b/>
          <w:bCs/>
        </w:rPr>
        <w:t xml:space="preserve"> slider </w:t>
      </w:r>
      <w:r w:rsidR="00C925F2">
        <w:rPr>
          <w:b/>
          <w:bCs/>
        </w:rPr>
        <w:t>and</w:t>
      </w:r>
      <w:r w:rsidRPr="006D357E">
        <w:rPr>
          <w:b/>
          <w:bCs/>
        </w:rPr>
        <w:t xml:space="preserve"> recent events</w:t>
      </w:r>
      <w:r w:rsidR="00D4171A">
        <w:rPr>
          <w:b/>
          <w:bCs/>
        </w:rPr>
        <w:t xml:space="preserve"> to event details page</w:t>
      </w:r>
    </w:p>
    <w:p w14:paraId="175CEEB2" w14:textId="68AEC966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lastRenderedPageBreak/>
        <w:t>Reference</w:t>
      </w:r>
    </w:p>
    <w:p w14:paraId="20F5BFA6" w14:textId="1CC41481" w:rsidR="00A67A7D" w:rsidRPr="00A67A7D" w:rsidRDefault="00671EE9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hyperlink r:id="rId9" w:history="1">
        <w:r w:rsidR="00727FA4" w:rsidRPr="0029542F">
          <w:rPr>
            <w:rStyle w:val="Hyperlink"/>
            <w:rFonts w:ascii="Times New Roman" w:eastAsia="MS Mincho" w:hAnsi="Times New Roman" w:cs="Times New Roman"/>
            <w:b w:val="0"/>
            <w:bCs w:val="0"/>
            <w:sz w:val="24"/>
            <w:szCs w:val="24"/>
          </w:rPr>
          <w:t>https://ip.trueachievements.com/remote/dlassets-ssl.xboxlive.com/public/content/814c76c7-09bc-4bb1-9d22-694c18b4d7ec/8d5c495b-8792-4aa2-a567-059ca068bcd5/8489295b-a52a-4cab-8884-6c31166048cc.png?width=900</w:t>
        </w:r>
      </w:hyperlink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0EC610A2" w14:textId="281DEB52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https://ip.trueachievements.com/remote/dlassets-ssl.xboxlive.com/public/content/814c76c7-09bc-4bb1-9d22-694c18b4d7ec/1a562bb4-ad2f-4382-9b98-ab2d4b808a08/e4401926-f78b-4d4c-9853-41f6149a16b0.png?width=900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5F78DBB6" w14:textId="1ED966E8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https://ip.trueachievements.com/remote/dlassets-ssl.xboxlive.com/public/content/814c76c7-09bc-4bb1-9d22-694c18b4d7ec/ba798466-18f1-4bd2-a794-3f8d4c8c0454/ae57bb2d-019f-46a4-8889-51bf713c613d.png?width=900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3A91AC2F" w14:textId="154D9C03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https://ip.trueachievements.com/remote/www.trueachievements.com/customimages/085892.jpg?width=900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01876377" w14:textId="5D66EEBD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https://ip.trueachievements.com/remote/dlassets-ssl.xboxlive.com/public/content/814c76c7-09bc-4bb1-9d22-694c18b4d7ec/bdf2dc52-2ba8-438e-9a2c-612858020e69/a0ac83a7-f9d1-478e-9cf7-fc6838fc8260.png?width=900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41FF7E48" w14:textId="50E1A5B8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https://ip.trueachievements.com/remote/store-images.s-microsoft.com/image/apps.19859.65958767407690020.4314c38b-8ee1-45b8-b2d7-7c2001a58be7.ae80b51d-bffa-44ce-911a-b245bbb63c49?width=900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019C76E3" w14:textId="7B9F749C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https://ip.trueachievements.com/remote/store-images.s-microsoft.com/image/apps.43260.65958767407690020.4314c38b-8ee1-45b8-b2d7-7c2001a58be7.2fc080f0-2e0b-48fd-b687-10ca36421cef?width=900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6A89A287" w14:textId="2F496CAC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https://ip.trueachievements.com/remote/store-images.s-microsoft.com/image/apps.57796.65958767407690020.634dab2e-4008-4b93-9cdc-5c2e94ebbbe5.0d569342-3685-4e99-8238-e13bbb72db72?width=900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3D2CFA7F" w14:textId="2EDAE0D2" w:rsidR="00A67A7D" w:rsidRPr="00A67A7D" w:rsidRDefault="00A67A7D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67A7D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https://ip.trueachievements.com/remote/store-images.s-microsoft.com/image/apps.28632.65958767407690020.4da9a710-3dad-4a45-8fa9-fd57e866cfae.19fbd8bb-9942-4a74-b387-766af25d6711?width=900</w:t>
      </w:r>
      <w:r w:rsidR="00727FA4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Game Screenshot</w:t>
      </w:r>
    </w:p>
    <w:p w14:paraId="28E1DC10" w14:textId="54DD6573" w:rsidR="002E5516" w:rsidRDefault="00671EE9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hyperlink r:id="rId10" w:history="1">
        <w:r w:rsidR="002E5516" w:rsidRPr="0029542F">
          <w:rPr>
            <w:rStyle w:val="Hyperlink"/>
            <w:rFonts w:ascii="Times New Roman" w:eastAsia="MS Mincho" w:hAnsi="Times New Roman" w:cs="Times New Roman"/>
            <w:b w:val="0"/>
            <w:bCs w:val="0"/>
            <w:sz w:val="24"/>
            <w:szCs w:val="24"/>
          </w:rPr>
          <w:t>https://ip.trueachievements.com/remote/store-images.s-microsoft.com/image/apps.10527.65958767407690020.81396945-5588-4848-b52e-e7d29ef2993c.9168a776-3f74-425f-976c-a2b09d3fa467?width=900</w:t>
        </w:r>
      </w:hyperlink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Game Screenshot</w:t>
      </w:r>
    </w:p>
    <w:p w14:paraId="0FA67EE5" w14:textId="29BAC486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https://www.brawlhalla.com/c/uploads/2018/11/Artemis.png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015EDB3B" w14:textId="048A13D1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https://www.brawlhalla.com/c/uploads/2018/11/Lin-Fei.png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2F0D1737" w14:textId="4026F338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https://www.brawlhalla.com/c/uploads/2019/02/Fait.png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244055FA" w14:textId="314D9153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https://www.brawlhalla.com/c/uploads/2019/12/LegendSPLASHCard_Volkov.jpg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532F1141" w14:textId="07CCD8CD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https://www.brawlhalla.com/c/uploads/2018/11/Hattori.png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4FB5BA00" w14:textId="58A5D410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https://www.brawlhalla.com/c/uploads/2018/11/Ada.png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09AD69D2" w14:textId="6CC54E5D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https://www.brawlhalla.com/c/uploads/2018/11/Lucien.png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5CC14C45" w14:textId="685C3CD8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https://www.brawlhalla.com/c/uploads/2018/11/Barraza.png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7E97C8A2" w14:textId="35971C70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https://www.brawlhalla.com/c/uploads/2018/11/Ulgrim.png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1FF8D954" w14:textId="012AB2BB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https://www.brawlhalla.com/c/uploads/2018/11/Val.png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28B62357" w14:textId="5E1772B1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https://www.brawlhalla.com/c/uploads/2018/11/Azoth.png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6E768071" w14:textId="4497EA6F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https://www.brawlhalla.com/c/uploads/2018/11/Wu-Shang.png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532A65F6" w14:textId="13098C7A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https://www.brawlhalla.com/c/uploads/2018/11/Nai.png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1C967266" w14:textId="705EEA3A" w:rsidR="002E5516" w:rsidRPr="002E5516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https://www.brawlhalla.com/c/uploads/2020/07/Jaeyun_WebSplash.jpg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459B1FD7" w14:textId="0513707F" w:rsidR="00727FA4" w:rsidRDefault="002E5516" w:rsidP="002E5516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https://www.brawlhalla.com/c/uploads/2018/11/Kaya.png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 w:rsidR="00810E1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Character Picture</w:t>
      </w:r>
    </w:p>
    <w:p w14:paraId="55CF6BB0" w14:textId="01C81C07" w:rsidR="001A5228" w:rsidRDefault="001A5228" w:rsidP="001A5228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https://www.brawlhalla.com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Other Resources</w:t>
      </w:r>
    </w:p>
    <w:p w14:paraId="7D84CDF3" w14:textId="432733A8" w:rsidR="00A93C9C" w:rsidRDefault="00A93C9C" w:rsidP="00A93C9C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https://www.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google</w:t>
      </w:r>
      <w:r w:rsidRPr="002E5516"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>.com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  <w:u w:val="single"/>
        </w:rPr>
        <w:t xml:space="preserve"> 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| </w:t>
      </w:r>
      <w:r w:rsidR="00685600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Social Media </w:t>
      </w:r>
      <w:r w:rsidR="00D5737A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Icons</w:t>
      </w:r>
    </w:p>
    <w:p w14:paraId="51F583E7" w14:textId="2C33815B" w:rsidR="00AE0883" w:rsidRDefault="00AE0883" w:rsidP="00A93C9C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AE0883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https://thenounproject.com/term/shaka-sign/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Feature Icons</w:t>
      </w:r>
    </w:p>
    <w:p w14:paraId="4EF6527B" w14:textId="43AB0460" w:rsidR="00AE0883" w:rsidRDefault="00671EE9" w:rsidP="00A93C9C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hyperlink r:id="rId11" w:history="1">
        <w:r w:rsidR="00AE0883" w:rsidRPr="0029542F">
          <w:rPr>
            <w:rStyle w:val="Hyperlink"/>
            <w:rFonts w:ascii="Times New Roman" w:eastAsia="MS Mincho" w:hAnsi="Times New Roman" w:cs="Times New Roman"/>
            <w:b w:val="0"/>
            <w:bCs w:val="0"/>
            <w:sz w:val="24"/>
            <w:szCs w:val="24"/>
          </w:rPr>
          <w:t>https://icon-icons.com/icon/wifi/154597</w:t>
        </w:r>
      </w:hyperlink>
      <w:r w:rsidR="00AE0883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Feature Icons</w:t>
      </w:r>
    </w:p>
    <w:p w14:paraId="12D3A720" w14:textId="7EE0EE7F" w:rsidR="00FD1E06" w:rsidRDefault="00671EE9" w:rsidP="00A93C9C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hyperlink r:id="rId12" w:history="1">
        <w:r w:rsidR="00FD1E06" w:rsidRPr="0029542F">
          <w:rPr>
            <w:rStyle w:val="Hyperlink"/>
            <w:rFonts w:ascii="Times New Roman" w:eastAsia="MS Mincho" w:hAnsi="Times New Roman" w:cs="Times New Roman"/>
            <w:b w:val="0"/>
            <w:bCs w:val="0"/>
            <w:sz w:val="24"/>
            <w:szCs w:val="24"/>
          </w:rPr>
          <w:t>https://iconscout.com/icon/trophy-2668046</w:t>
        </w:r>
      </w:hyperlink>
      <w:r w:rsidR="00FD1E06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Feature Icons</w:t>
      </w:r>
    </w:p>
    <w:p w14:paraId="162A7E58" w14:textId="186BFB46" w:rsidR="005F0C32" w:rsidRPr="001A5228" w:rsidRDefault="00671EE9" w:rsidP="00A93C9C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hyperlink r:id="rId13" w:history="1">
        <w:r w:rsidR="005F0C32" w:rsidRPr="0029542F">
          <w:rPr>
            <w:rStyle w:val="Hyperlink"/>
            <w:rFonts w:ascii="Times New Roman" w:eastAsia="MS Mincho" w:hAnsi="Times New Roman" w:cs="Times New Roman"/>
            <w:b w:val="0"/>
            <w:bCs w:val="0"/>
            <w:sz w:val="24"/>
            <w:szCs w:val="24"/>
          </w:rPr>
          <w:t>https://www.youtube.com/watch?v=Mx25Q3LKQ9Q</w:t>
        </w:r>
      </w:hyperlink>
      <w:r w:rsidR="005F0C32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Trailer </w:t>
      </w:r>
      <w:r w:rsidR="00F17FE0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V</w:t>
      </w:r>
      <w:r w:rsidR="005F0C32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ideo</w:t>
      </w:r>
    </w:p>
    <w:p w14:paraId="74E7D935" w14:textId="6B5A5E24" w:rsidR="00A93C9C" w:rsidRDefault="00B2314E" w:rsidP="001A5228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B2314E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https://www.menanggaming.com/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 | Referensi Design</w:t>
      </w:r>
    </w:p>
    <w:p w14:paraId="04DA8C55" w14:textId="77D4F18F" w:rsidR="00B2314E" w:rsidRDefault="00D4647C" w:rsidP="001A5228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D4647C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https://playvalorant.com/en-us/ </w:t>
      </w:r>
      <w:r w:rsidR="00B2314E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Referensi Design</w:t>
      </w:r>
    </w:p>
    <w:p w14:paraId="740D00BC" w14:textId="6545B9E4" w:rsidR="00B2314E" w:rsidRPr="001A5228" w:rsidRDefault="00B2314E" w:rsidP="001A5228">
      <w:pPr>
        <w:pStyle w:val="Style1"/>
        <w:spacing w:line="360" w:lineRule="auto"/>
        <w:ind w:left="360"/>
        <w:rPr>
          <w:rFonts w:ascii="Times New Roman" w:eastAsia="MS Mincho" w:hAnsi="Times New Roman" w:cs="Times New Roman"/>
          <w:b w:val="0"/>
          <w:bCs w:val="0"/>
          <w:sz w:val="24"/>
          <w:szCs w:val="24"/>
        </w:rPr>
      </w:pPr>
      <w:r w:rsidRPr="00B2314E"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 xml:space="preserve">https://www.ternakuang.id/ </w:t>
      </w:r>
      <w:r>
        <w:rPr>
          <w:rFonts w:ascii="Times New Roman" w:eastAsia="MS Mincho" w:hAnsi="Times New Roman" w:cs="Times New Roman"/>
          <w:b w:val="0"/>
          <w:bCs w:val="0"/>
          <w:sz w:val="24"/>
          <w:szCs w:val="24"/>
        </w:rPr>
        <w:t>| Referensi Design</w:t>
      </w:r>
    </w:p>
    <w:p w14:paraId="707473ED" w14:textId="4EE01D19" w:rsidR="00682E72" w:rsidRPr="00682E72" w:rsidRDefault="00682E72" w:rsidP="00A67A7D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5BE69E58" w14:textId="77777777" w:rsidR="00A7261D" w:rsidRDefault="00A7261D" w:rsidP="00A7261D">
      <w:pPr>
        <w:pStyle w:val="ListParagraph"/>
        <w:numPr>
          <w:ilvl w:val="0"/>
          <w:numId w:val="22"/>
        </w:numPr>
        <w:spacing w:line="360" w:lineRule="auto"/>
      </w:pPr>
      <w:r>
        <w:t>Philip Indra Prayitno - (2301856125)</w:t>
      </w:r>
    </w:p>
    <w:p w14:paraId="086DE5D4" w14:textId="0B65D867" w:rsidR="00DB0BEF" w:rsidRDefault="00A7261D" w:rsidP="00DB0BEF">
      <w:pPr>
        <w:pStyle w:val="ListParagraph"/>
        <w:numPr>
          <w:ilvl w:val="0"/>
          <w:numId w:val="22"/>
        </w:numPr>
        <w:spacing w:line="360" w:lineRule="auto"/>
      </w:pPr>
      <w:r w:rsidRPr="00A7261D">
        <w:t>Richard Aldy</w:t>
      </w:r>
      <w:r w:rsidR="00913904">
        <w:t xml:space="preserve"> </w:t>
      </w:r>
      <w:r w:rsidR="00DB0BEF">
        <w:t>- (</w:t>
      </w:r>
      <w:r w:rsidRPr="00A7261D">
        <w:t>2301857241</w:t>
      </w:r>
      <w:r w:rsidR="00DB0BEF">
        <w:t>)</w:t>
      </w:r>
    </w:p>
    <w:p w14:paraId="20D9C567" w14:textId="378338AF" w:rsidR="00A7261D" w:rsidRDefault="00913904" w:rsidP="00DB0BEF">
      <w:pPr>
        <w:pStyle w:val="ListParagraph"/>
        <w:numPr>
          <w:ilvl w:val="0"/>
          <w:numId w:val="22"/>
        </w:numPr>
        <w:spacing w:line="360" w:lineRule="auto"/>
      </w:pPr>
      <w:r w:rsidRPr="00913904">
        <w:t>Fernando Chai</w:t>
      </w:r>
      <w:r>
        <w:t xml:space="preserve"> – (</w:t>
      </w:r>
      <w:r w:rsidRPr="00913904">
        <w:t>2301889275</w:t>
      </w:r>
      <w:r>
        <w:t>)</w:t>
      </w:r>
    </w:p>
    <w:p w14:paraId="0A5E6B90" w14:textId="22D24A87" w:rsidR="000D0E24" w:rsidRPr="000D0E24" w:rsidRDefault="000D0E24" w:rsidP="006A12DB">
      <w:pPr>
        <w:spacing w:line="360" w:lineRule="auto"/>
        <w:rPr>
          <w:b/>
          <w:bCs/>
        </w:rPr>
      </w:pPr>
      <w:r w:rsidRPr="000D0E24">
        <w:rPr>
          <w:b/>
          <w:bCs/>
          <w:sz w:val="28"/>
          <w:szCs w:val="28"/>
        </w:rPr>
        <w:t>Note</w:t>
      </w:r>
      <w:r w:rsidRPr="000D0E24">
        <w:rPr>
          <w:b/>
          <w:bCs/>
        </w:rPr>
        <w:t>:</w:t>
      </w:r>
      <w:r>
        <w:t xml:space="preserve"> </w:t>
      </w:r>
      <w:r w:rsidR="00B97E36">
        <w:br/>
      </w:r>
      <w:r w:rsidR="006A12DB">
        <w:t>-</w:t>
      </w:r>
    </w:p>
    <w:p w14:paraId="5C08BB40" w14:textId="5E59C97C" w:rsidR="000D0E24" w:rsidRPr="00682E72" w:rsidRDefault="000D0E24" w:rsidP="000D0E24">
      <w:pPr>
        <w:spacing w:line="360" w:lineRule="auto"/>
      </w:pPr>
    </w:p>
    <w:sectPr w:rsidR="000D0E24" w:rsidRPr="00682E72" w:rsidSect="00DF217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4ECF1" w14:textId="77777777" w:rsidR="00671EE9" w:rsidRDefault="00671EE9" w:rsidP="00273E4A">
      <w:r>
        <w:separator/>
      </w:r>
    </w:p>
  </w:endnote>
  <w:endnote w:type="continuationSeparator" w:id="0">
    <w:p w14:paraId="2CAD5144" w14:textId="77777777" w:rsidR="00671EE9" w:rsidRDefault="00671EE9" w:rsidP="00273E4A">
      <w:r>
        <w:continuationSeparator/>
      </w:r>
    </w:p>
  </w:endnote>
  <w:endnote w:type="continuationNotice" w:id="1">
    <w:p w14:paraId="5622DE10" w14:textId="77777777" w:rsidR="00671EE9" w:rsidRDefault="00671E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B38109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58241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DD450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B58EB" w14:textId="77777777" w:rsidR="00671EE9" w:rsidRDefault="00671EE9" w:rsidP="00273E4A">
      <w:r>
        <w:separator/>
      </w:r>
    </w:p>
  </w:footnote>
  <w:footnote w:type="continuationSeparator" w:id="0">
    <w:p w14:paraId="0BCB95CF" w14:textId="77777777" w:rsidR="00671EE9" w:rsidRDefault="00671EE9" w:rsidP="00273E4A">
      <w:r>
        <w:continuationSeparator/>
      </w:r>
    </w:p>
  </w:footnote>
  <w:footnote w:type="continuationNotice" w:id="1">
    <w:p w14:paraId="34763966" w14:textId="77777777" w:rsidR="00671EE9" w:rsidRDefault="00671E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32539"/>
    <w:multiLevelType w:val="hybridMultilevel"/>
    <w:tmpl w:val="6880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2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30F155A"/>
    <w:multiLevelType w:val="hybridMultilevel"/>
    <w:tmpl w:val="B49EC9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20"/>
  </w:num>
  <w:num w:numId="6">
    <w:abstractNumId w:val="13"/>
  </w:num>
  <w:num w:numId="7">
    <w:abstractNumId w:val="21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6"/>
  </w:num>
  <w:num w:numId="15">
    <w:abstractNumId w:val="3"/>
  </w:num>
  <w:num w:numId="16">
    <w:abstractNumId w:val="19"/>
  </w:num>
  <w:num w:numId="17">
    <w:abstractNumId w:val="1"/>
  </w:num>
  <w:num w:numId="18">
    <w:abstractNumId w:val="16"/>
  </w:num>
  <w:num w:numId="19">
    <w:abstractNumId w:val="5"/>
  </w:num>
  <w:num w:numId="20">
    <w:abstractNumId w:val="18"/>
  </w:num>
  <w:num w:numId="21">
    <w:abstractNumId w:val="10"/>
  </w:num>
  <w:num w:numId="22">
    <w:abstractNumId w:val="9"/>
  </w:num>
  <w:num w:numId="23">
    <w:abstractNumId w:val="1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2FBD"/>
    <w:rsid w:val="000035F9"/>
    <w:rsid w:val="0001173A"/>
    <w:rsid w:val="00015DE3"/>
    <w:rsid w:val="0002068D"/>
    <w:rsid w:val="00020F10"/>
    <w:rsid w:val="00032982"/>
    <w:rsid w:val="0004554D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230"/>
    <w:rsid w:val="00096E2D"/>
    <w:rsid w:val="000A09AC"/>
    <w:rsid w:val="000A0C90"/>
    <w:rsid w:val="000A23D8"/>
    <w:rsid w:val="000A3F41"/>
    <w:rsid w:val="000A6E2C"/>
    <w:rsid w:val="000B5058"/>
    <w:rsid w:val="000B69D0"/>
    <w:rsid w:val="000B7F39"/>
    <w:rsid w:val="000C3015"/>
    <w:rsid w:val="000C6A3A"/>
    <w:rsid w:val="000D0E24"/>
    <w:rsid w:val="000D6C1E"/>
    <w:rsid w:val="000E04CB"/>
    <w:rsid w:val="000E4571"/>
    <w:rsid w:val="000F057A"/>
    <w:rsid w:val="000F1262"/>
    <w:rsid w:val="000F1EBF"/>
    <w:rsid w:val="000F3EB6"/>
    <w:rsid w:val="000F7CFC"/>
    <w:rsid w:val="000F7FC6"/>
    <w:rsid w:val="001040C9"/>
    <w:rsid w:val="0011255C"/>
    <w:rsid w:val="001128D4"/>
    <w:rsid w:val="00117203"/>
    <w:rsid w:val="00122BC2"/>
    <w:rsid w:val="0012587E"/>
    <w:rsid w:val="00126822"/>
    <w:rsid w:val="00131DAA"/>
    <w:rsid w:val="0013280D"/>
    <w:rsid w:val="00135512"/>
    <w:rsid w:val="00136316"/>
    <w:rsid w:val="00141764"/>
    <w:rsid w:val="00145C2E"/>
    <w:rsid w:val="00150E94"/>
    <w:rsid w:val="00151847"/>
    <w:rsid w:val="001528F1"/>
    <w:rsid w:val="0015698F"/>
    <w:rsid w:val="00162051"/>
    <w:rsid w:val="00171D77"/>
    <w:rsid w:val="0018267A"/>
    <w:rsid w:val="00183F26"/>
    <w:rsid w:val="00184BD8"/>
    <w:rsid w:val="00185EC6"/>
    <w:rsid w:val="00195493"/>
    <w:rsid w:val="001955A6"/>
    <w:rsid w:val="001A12E2"/>
    <w:rsid w:val="001A300E"/>
    <w:rsid w:val="001A5228"/>
    <w:rsid w:val="001B1583"/>
    <w:rsid w:val="001B33A8"/>
    <w:rsid w:val="001B3A2E"/>
    <w:rsid w:val="001B70B3"/>
    <w:rsid w:val="001B7555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1208"/>
    <w:rsid w:val="00212D84"/>
    <w:rsid w:val="00213FF7"/>
    <w:rsid w:val="00220E2F"/>
    <w:rsid w:val="00224780"/>
    <w:rsid w:val="00227177"/>
    <w:rsid w:val="00227331"/>
    <w:rsid w:val="002349AA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32E"/>
    <w:rsid w:val="002B7553"/>
    <w:rsid w:val="002B7CDD"/>
    <w:rsid w:val="002C0D4B"/>
    <w:rsid w:val="002C1859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516"/>
    <w:rsid w:val="002E5B8F"/>
    <w:rsid w:val="002F11B8"/>
    <w:rsid w:val="002F5E84"/>
    <w:rsid w:val="003002A2"/>
    <w:rsid w:val="00305136"/>
    <w:rsid w:val="003054E4"/>
    <w:rsid w:val="00313D0A"/>
    <w:rsid w:val="003143E7"/>
    <w:rsid w:val="00320C87"/>
    <w:rsid w:val="00321362"/>
    <w:rsid w:val="003221A8"/>
    <w:rsid w:val="00323347"/>
    <w:rsid w:val="00331A0E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258E"/>
    <w:rsid w:val="0037553B"/>
    <w:rsid w:val="003772D1"/>
    <w:rsid w:val="003817D9"/>
    <w:rsid w:val="0038376D"/>
    <w:rsid w:val="003840E1"/>
    <w:rsid w:val="00384C7B"/>
    <w:rsid w:val="003867E0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27C6"/>
    <w:rsid w:val="003E41B3"/>
    <w:rsid w:val="003E42AE"/>
    <w:rsid w:val="003E5258"/>
    <w:rsid w:val="003E75E6"/>
    <w:rsid w:val="003F139E"/>
    <w:rsid w:val="003F34E7"/>
    <w:rsid w:val="003F71D2"/>
    <w:rsid w:val="00400989"/>
    <w:rsid w:val="004017AF"/>
    <w:rsid w:val="004074A1"/>
    <w:rsid w:val="00420AFF"/>
    <w:rsid w:val="00422134"/>
    <w:rsid w:val="00431B6F"/>
    <w:rsid w:val="00432778"/>
    <w:rsid w:val="00434074"/>
    <w:rsid w:val="00434FFC"/>
    <w:rsid w:val="00435751"/>
    <w:rsid w:val="004357C8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74C44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C3122"/>
    <w:rsid w:val="004D176C"/>
    <w:rsid w:val="004D2426"/>
    <w:rsid w:val="004D53EE"/>
    <w:rsid w:val="004E0583"/>
    <w:rsid w:val="004E4AB1"/>
    <w:rsid w:val="004E7352"/>
    <w:rsid w:val="004F4FBF"/>
    <w:rsid w:val="0050570F"/>
    <w:rsid w:val="00520E03"/>
    <w:rsid w:val="005314B7"/>
    <w:rsid w:val="00535DA7"/>
    <w:rsid w:val="00542033"/>
    <w:rsid w:val="005447D7"/>
    <w:rsid w:val="00545FF2"/>
    <w:rsid w:val="005509D8"/>
    <w:rsid w:val="005523B3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76F92"/>
    <w:rsid w:val="00577E69"/>
    <w:rsid w:val="00581111"/>
    <w:rsid w:val="00582417"/>
    <w:rsid w:val="00582E4C"/>
    <w:rsid w:val="0059214E"/>
    <w:rsid w:val="0059267F"/>
    <w:rsid w:val="005956DE"/>
    <w:rsid w:val="00596BD7"/>
    <w:rsid w:val="00597DF3"/>
    <w:rsid w:val="005A072D"/>
    <w:rsid w:val="005A30CE"/>
    <w:rsid w:val="005A32DD"/>
    <w:rsid w:val="005A717E"/>
    <w:rsid w:val="005B07D4"/>
    <w:rsid w:val="005B1AC7"/>
    <w:rsid w:val="005B3392"/>
    <w:rsid w:val="005B66A9"/>
    <w:rsid w:val="005C156C"/>
    <w:rsid w:val="005C19B6"/>
    <w:rsid w:val="005C4B2F"/>
    <w:rsid w:val="005C6F84"/>
    <w:rsid w:val="005C7675"/>
    <w:rsid w:val="005D0782"/>
    <w:rsid w:val="005D614B"/>
    <w:rsid w:val="005E27E2"/>
    <w:rsid w:val="005E48D4"/>
    <w:rsid w:val="005E615A"/>
    <w:rsid w:val="005E6C5D"/>
    <w:rsid w:val="005E6E4D"/>
    <w:rsid w:val="005E74DB"/>
    <w:rsid w:val="005F0C32"/>
    <w:rsid w:val="005F1D49"/>
    <w:rsid w:val="005F3EBF"/>
    <w:rsid w:val="005F47E6"/>
    <w:rsid w:val="005F4C70"/>
    <w:rsid w:val="005F794B"/>
    <w:rsid w:val="005F7FAB"/>
    <w:rsid w:val="0060201C"/>
    <w:rsid w:val="006022A5"/>
    <w:rsid w:val="0060486C"/>
    <w:rsid w:val="00617287"/>
    <w:rsid w:val="00624367"/>
    <w:rsid w:val="00635921"/>
    <w:rsid w:val="00635EE5"/>
    <w:rsid w:val="00636A70"/>
    <w:rsid w:val="006418B7"/>
    <w:rsid w:val="00643F75"/>
    <w:rsid w:val="00644B73"/>
    <w:rsid w:val="0066174E"/>
    <w:rsid w:val="00664137"/>
    <w:rsid w:val="00671EE9"/>
    <w:rsid w:val="00672ADB"/>
    <w:rsid w:val="0067347B"/>
    <w:rsid w:val="0067443D"/>
    <w:rsid w:val="006769D8"/>
    <w:rsid w:val="00677A45"/>
    <w:rsid w:val="0068211D"/>
    <w:rsid w:val="00682BDB"/>
    <w:rsid w:val="00682E72"/>
    <w:rsid w:val="00683E30"/>
    <w:rsid w:val="00685600"/>
    <w:rsid w:val="00690476"/>
    <w:rsid w:val="00695DD8"/>
    <w:rsid w:val="006A12DB"/>
    <w:rsid w:val="006A603D"/>
    <w:rsid w:val="006B19E8"/>
    <w:rsid w:val="006B271E"/>
    <w:rsid w:val="006C3DEA"/>
    <w:rsid w:val="006D2233"/>
    <w:rsid w:val="006D357E"/>
    <w:rsid w:val="006D36BC"/>
    <w:rsid w:val="006D40B0"/>
    <w:rsid w:val="006D49E7"/>
    <w:rsid w:val="006D6DB6"/>
    <w:rsid w:val="006E1AC0"/>
    <w:rsid w:val="006F4D80"/>
    <w:rsid w:val="006F5489"/>
    <w:rsid w:val="00701ECA"/>
    <w:rsid w:val="00704A92"/>
    <w:rsid w:val="00720962"/>
    <w:rsid w:val="00720DD4"/>
    <w:rsid w:val="0072245D"/>
    <w:rsid w:val="00727FA4"/>
    <w:rsid w:val="0073481B"/>
    <w:rsid w:val="00736180"/>
    <w:rsid w:val="007362AA"/>
    <w:rsid w:val="00737595"/>
    <w:rsid w:val="00740F48"/>
    <w:rsid w:val="00754320"/>
    <w:rsid w:val="0077296C"/>
    <w:rsid w:val="00773341"/>
    <w:rsid w:val="00784B67"/>
    <w:rsid w:val="00787247"/>
    <w:rsid w:val="007955AD"/>
    <w:rsid w:val="0079595C"/>
    <w:rsid w:val="007A3C87"/>
    <w:rsid w:val="007A461F"/>
    <w:rsid w:val="007A51D7"/>
    <w:rsid w:val="007B5A6A"/>
    <w:rsid w:val="007B6FAC"/>
    <w:rsid w:val="007C0E92"/>
    <w:rsid w:val="007C1C37"/>
    <w:rsid w:val="007D51E0"/>
    <w:rsid w:val="007D7A39"/>
    <w:rsid w:val="007D7A5F"/>
    <w:rsid w:val="007E0EE7"/>
    <w:rsid w:val="007E364B"/>
    <w:rsid w:val="007F41CD"/>
    <w:rsid w:val="007F5ABC"/>
    <w:rsid w:val="00802BDB"/>
    <w:rsid w:val="00804310"/>
    <w:rsid w:val="00810737"/>
    <w:rsid w:val="00810E1A"/>
    <w:rsid w:val="00811C48"/>
    <w:rsid w:val="00815D73"/>
    <w:rsid w:val="00815DB3"/>
    <w:rsid w:val="00823FD2"/>
    <w:rsid w:val="008252FF"/>
    <w:rsid w:val="00825590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223A"/>
    <w:rsid w:val="00892255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2DBA"/>
    <w:rsid w:val="008D411F"/>
    <w:rsid w:val="008E1377"/>
    <w:rsid w:val="008E4775"/>
    <w:rsid w:val="008F63EF"/>
    <w:rsid w:val="008F740C"/>
    <w:rsid w:val="009010C1"/>
    <w:rsid w:val="0090160D"/>
    <w:rsid w:val="00901A30"/>
    <w:rsid w:val="0090372F"/>
    <w:rsid w:val="00911C41"/>
    <w:rsid w:val="00913904"/>
    <w:rsid w:val="00924256"/>
    <w:rsid w:val="00925284"/>
    <w:rsid w:val="00932B6E"/>
    <w:rsid w:val="00936403"/>
    <w:rsid w:val="0093677F"/>
    <w:rsid w:val="009367D5"/>
    <w:rsid w:val="00937B93"/>
    <w:rsid w:val="009418AF"/>
    <w:rsid w:val="00944ADA"/>
    <w:rsid w:val="00951B26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0EE1"/>
    <w:rsid w:val="0099461F"/>
    <w:rsid w:val="009A09BE"/>
    <w:rsid w:val="009A2464"/>
    <w:rsid w:val="009A3737"/>
    <w:rsid w:val="009A51AD"/>
    <w:rsid w:val="009A59F9"/>
    <w:rsid w:val="009A6E36"/>
    <w:rsid w:val="009B0677"/>
    <w:rsid w:val="009B4FC1"/>
    <w:rsid w:val="009B60D1"/>
    <w:rsid w:val="009B63B8"/>
    <w:rsid w:val="009C7801"/>
    <w:rsid w:val="009E2512"/>
    <w:rsid w:val="009E29D9"/>
    <w:rsid w:val="009F37DD"/>
    <w:rsid w:val="009F4D6E"/>
    <w:rsid w:val="00A01463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147D"/>
    <w:rsid w:val="00A52AB7"/>
    <w:rsid w:val="00A537F5"/>
    <w:rsid w:val="00A5386D"/>
    <w:rsid w:val="00A53D38"/>
    <w:rsid w:val="00A5438C"/>
    <w:rsid w:val="00A552D5"/>
    <w:rsid w:val="00A576EE"/>
    <w:rsid w:val="00A60661"/>
    <w:rsid w:val="00A67A7D"/>
    <w:rsid w:val="00A7097E"/>
    <w:rsid w:val="00A7261D"/>
    <w:rsid w:val="00A801E7"/>
    <w:rsid w:val="00A81038"/>
    <w:rsid w:val="00A865A9"/>
    <w:rsid w:val="00A92BD3"/>
    <w:rsid w:val="00A933D3"/>
    <w:rsid w:val="00A93C9C"/>
    <w:rsid w:val="00AA09E6"/>
    <w:rsid w:val="00AA1407"/>
    <w:rsid w:val="00AA4621"/>
    <w:rsid w:val="00AA5517"/>
    <w:rsid w:val="00AB0E0A"/>
    <w:rsid w:val="00AB42BB"/>
    <w:rsid w:val="00AC0C63"/>
    <w:rsid w:val="00AC4853"/>
    <w:rsid w:val="00AC5D98"/>
    <w:rsid w:val="00AC6BEF"/>
    <w:rsid w:val="00AD0B16"/>
    <w:rsid w:val="00AD2114"/>
    <w:rsid w:val="00AD5B16"/>
    <w:rsid w:val="00AD721C"/>
    <w:rsid w:val="00AD7B46"/>
    <w:rsid w:val="00AE0883"/>
    <w:rsid w:val="00AE1AE9"/>
    <w:rsid w:val="00AE39D8"/>
    <w:rsid w:val="00AE3D45"/>
    <w:rsid w:val="00AE5469"/>
    <w:rsid w:val="00AE548F"/>
    <w:rsid w:val="00AE661D"/>
    <w:rsid w:val="00AE7A98"/>
    <w:rsid w:val="00AF264E"/>
    <w:rsid w:val="00AF338E"/>
    <w:rsid w:val="00B01BED"/>
    <w:rsid w:val="00B04C4C"/>
    <w:rsid w:val="00B05E37"/>
    <w:rsid w:val="00B1094A"/>
    <w:rsid w:val="00B17AD5"/>
    <w:rsid w:val="00B212C7"/>
    <w:rsid w:val="00B2314E"/>
    <w:rsid w:val="00B2372A"/>
    <w:rsid w:val="00B2491E"/>
    <w:rsid w:val="00B25A20"/>
    <w:rsid w:val="00B37853"/>
    <w:rsid w:val="00B440FB"/>
    <w:rsid w:val="00B4674F"/>
    <w:rsid w:val="00B46795"/>
    <w:rsid w:val="00B517FB"/>
    <w:rsid w:val="00B51943"/>
    <w:rsid w:val="00B5687B"/>
    <w:rsid w:val="00B67595"/>
    <w:rsid w:val="00B7140C"/>
    <w:rsid w:val="00B72AFD"/>
    <w:rsid w:val="00B75CB5"/>
    <w:rsid w:val="00B81239"/>
    <w:rsid w:val="00B81979"/>
    <w:rsid w:val="00B84041"/>
    <w:rsid w:val="00B841D2"/>
    <w:rsid w:val="00B901E4"/>
    <w:rsid w:val="00B90BD1"/>
    <w:rsid w:val="00B9246D"/>
    <w:rsid w:val="00B948DA"/>
    <w:rsid w:val="00B94F63"/>
    <w:rsid w:val="00B950E4"/>
    <w:rsid w:val="00B95A22"/>
    <w:rsid w:val="00B95C51"/>
    <w:rsid w:val="00B9609E"/>
    <w:rsid w:val="00B97E36"/>
    <w:rsid w:val="00BA7F16"/>
    <w:rsid w:val="00BB115D"/>
    <w:rsid w:val="00BB24F6"/>
    <w:rsid w:val="00BB69C2"/>
    <w:rsid w:val="00BC1B46"/>
    <w:rsid w:val="00BC6125"/>
    <w:rsid w:val="00BC69E5"/>
    <w:rsid w:val="00BC6DE8"/>
    <w:rsid w:val="00BC7C2E"/>
    <w:rsid w:val="00BD4860"/>
    <w:rsid w:val="00BD771A"/>
    <w:rsid w:val="00BE0705"/>
    <w:rsid w:val="00BE1070"/>
    <w:rsid w:val="00BE1EBC"/>
    <w:rsid w:val="00BE34AB"/>
    <w:rsid w:val="00BE36FE"/>
    <w:rsid w:val="00BE68E0"/>
    <w:rsid w:val="00BF2997"/>
    <w:rsid w:val="00BF614F"/>
    <w:rsid w:val="00BF7C45"/>
    <w:rsid w:val="00C02695"/>
    <w:rsid w:val="00C029E3"/>
    <w:rsid w:val="00C109B4"/>
    <w:rsid w:val="00C14A48"/>
    <w:rsid w:val="00C14D0B"/>
    <w:rsid w:val="00C170F0"/>
    <w:rsid w:val="00C2023A"/>
    <w:rsid w:val="00C20A0D"/>
    <w:rsid w:val="00C25322"/>
    <w:rsid w:val="00C25F66"/>
    <w:rsid w:val="00C26C45"/>
    <w:rsid w:val="00C32732"/>
    <w:rsid w:val="00C40144"/>
    <w:rsid w:val="00C4158B"/>
    <w:rsid w:val="00C43215"/>
    <w:rsid w:val="00C44051"/>
    <w:rsid w:val="00C44F02"/>
    <w:rsid w:val="00C44F7A"/>
    <w:rsid w:val="00C471F0"/>
    <w:rsid w:val="00C525FC"/>
    <w:rsid w:val="00C55954"/>
    <w:rsid w:val="00C5641B"/>
    <w:rsid w:val="00C56C03"/>
    <w:rsid w:val="00C57A8A"/>
    <w:rsid w:val="00C57FE8"/>
    <w:rsid w:val="00C60EC1"/>
    <w:rsid w:val="00C6206A"/>
    <w:rsid w:val="00C64081"/>
    <w:rsid w:val="00C6549A"/>
    <w:rsid w:val="00C67E6A"/>
    <w:rsid w:val="00C75486"/>
    <w:rsid w:val="00C7658C"/>
    <w:rsid w:val="00C8255C"/>
    <w:rsid w:val="00C8483C"/>
    <w:rsid w:val="00C915BF"/>
    <w:rsid w:val="00C925F2"/>
    <w:rsid w:val="00CA2228"/>
    <w:rsid w:val="00CB0D1C"/>
    <w:rsid w:val="00CB3B33"/>
    <w:rsid w:val="00CB41D8"/>
    <w:rsid w:val="00CB5586"/>
    <w:rsid w:val="00CB6F3A"/>
    <w:rsid w:val="00CB736B"/>
    <w:rsid w:val="00CC3EDF"/>
    <w:rsid w:val="00CC4CCD"/>
    <w:rsid w:val="00CC4EC5"/>
    <w:rsid w:val="00CC5FCB"/>
    <w:rsid w:val="00CD64BC"/>
    <w:rsid w:val="00CD6830"/>
    <w:rsid w:val="00CD7E97"/>
    <w:rsid w:val="00CE0B4A"/>
    <w:rsid w:val="00CE1198"/>
    <w:rsid w:val="00CE1E67"/>
    <w:rsid w:val="00CF11B0"/>
    <w:rsid w:val="00D04084"/>
    <w:rsid w:val="00D04D11"/>
    <w:rsid w:val="00D142F2"/>
    <w:rsid w:val="00D166C1"/>
    <w:rsid w:val="00D22C95"/>
    <w:rsid w:val="00D30822"/>
    <w:rsid w:val="00D3685C"/>
    <w:rsid w:val="00D37E0D"/>
    <w:rsid w:val="00D4171A"/>
    <w:rsid w:val="00D42397"/>
    <w:rsid w:val="00D444AC"/>
    <w:rsid w:val="00D4647C"/>
    <w:rsid w:val="00D47401"/>
    <w:rsid w:val="00D47C75"/>
    <w:rsid w:val="00D51876"/>
    <w:rsid w:val="00D5737A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09F8"/>
    <w:rsid w:val="00DA4A85"/>
    <w:rsid w:val="00DA5405"/>
    <w:rsid w:val="00DA59ED"/>
    <w:rsid w:val="00DA5B38"/>
    <w:rsid w:val="00DB075A"/>
    <w:rsid w:val="00DB0A75"/>
    <w:rsid w:val="00DB0BEF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38A3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1C37"/>
    <w:rsid w:val="00E43009"/>
    <w:rsid w:val="00E45E7D"/>
    <w:rsid w:val="00E502A7"/>
    <w:rsid w:val="00E55BFE"/>
    <w:rsid w:val="00E55F16"/>
    <w:rsid w:val="00E56B60"/>
    <w:rsid w:val="00E56D92"/>
    <w:rsid w:val="00E612CA"/>
    <w:rsid w:val="00E63A8B"/>
    <w:rsid w:val="00E642BF"/>
    <w:rsid w:val="00E660C4"/>
    <w:rsid w:val="00E664AA"/>
    <w:rsid w:val="00E710E1"/>
    <w:rsid w:val="00E73EC6"/>
    <w:rsid w:val="00E751E9"/>
    <w:rsid w:val="00E80EB9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034E5"/>
    <w:rsid w:val="00F1157F"/>
    <w:rsid w:val="00F1284A"/>
    <w:rsid w:val="00F1361D"/>
    <w:rsid w:val="00F17FE0"/>
    <w:rsid w:val="00F22A92"/>
    <w:rsid w:val="00F2540F"/>
    <w:rsid w:val="00F2595B"/>
    <w:rsid w:val="00F2618F"/>
    <w:rsid w:val="00F306B2"/>
    <w:rsid w:val="00F311B2"/>
    <w:rsid w:val="00F3625A"/>
    <w:rsid w:val="00F36E33"/>
    <w:rsid w:val="00F502C1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6B0C"/>
    <w:rsid w:val="00F974EA"/>
    <w:rsid w:val="00FA41A2"/>
    <w:rsid w:val="00FB4E23"/>
    <w:rsid w:val="00FC245F"/>
    <w:rsid w:val="00FD0761"/>
    <w:rsid w:val="00FD1E06"/>
    <w:rsid w:val="00FD706C"/>
    <w:rsid w:val="00FE34D7"/>
    <w:rsid w:val="00FE76C5"/>
    <w:rsid w:val="00FF1A78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704A92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Mx25Q3LKQ9Q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conscout.com/icon/trophy-2668046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con-icons.com/icon/wifi/15459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ip.trueachievements.com/remote/store-images.s-microsoft.com/image/apps.10527.65958767407690020.81396945-5588-4848-b52e-e7d29ef2993c.9168a776-3f74-425f-976c-a2b09d3fa467?width=90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p.trueachievements.com/remote/dlassets-ssl.xboxlive.com/public/content/814c76c7-09bc-4bb1-9d22-694c18b4d7ec/8d5c495b-8792-4aa2-a567-059ca068bcd5/8489295b-a52a-4cab-8884-6c31166048cc.png?width=900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26</TotalTime>
  <Pages>6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PHILIP INDRA PRAYITNO</cp:lastModifiedBy>
  <cp:revision>77</cp:revision>
  <dcterms:created xsi:type="dcterms:W3CDTF">2021-05-19T08:15:00Z</dcterms:created>
  <dcterms:modified xsi:type="dcterms:W3CDTF">2021-05-24T15:51:00Z</dcterms:modified>
</cp:coreProperties>
</file>